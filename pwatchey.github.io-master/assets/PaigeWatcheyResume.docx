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06" w:type="dxa"/>
        <w:tblInd w:w="654" w:type="dxa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6636"/>
      </w:tblGrid>
      <w:tr w:rsidR="001C6C37" w:rsidRPr="00AB07FA" w:rsidTr="00BB454A">
        <w:trPr>
          <w:trHeight w:val="741"/>
        </w:trPr>
        <w:tc>
          <w:tcPr>
            <w:tcW w:w="2070" w:type="dxa"/>
          </w:tcPr>
          <w:p w:rsidR="001C6C37" w:rsidRPr="00AB07FA" w:rsidRDefault="001C6C37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6636" w:type="dxa"/>
            <w:tcMar>
              <w:bottom w:w="576" w:type="dxa"/>
            </w:tcMar>
          </w:tcPr>
          <w:p w:rsidR="001C6C37" w:rsidRPr="00AB07FA" w:rsidRDefault="000755DE">
            <w:pPr>
              <w:pStyle w:val="Name"/>
              <w:rPr>
                <w:szCs w:val="22"/>
              </w:rPr>
            </w:pPr>
            <w:sdt>
              <w:sdtPr>
                <w:rPr>
                  <w:color w:val="376593"/>
                  <w:szCs w:val="22"/>
                </w:rPr>
                <w:alias w:val="Your Name"/>
                <w:tag w:val=""/>
                <w:id w:val="1197042864"/>
                <w:placeholder>
                  <w:docPart w:val="D34C4B39EE0A4040BB94A7B7FF8FCFE9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2F0036" w:rsidRPr="008C5DF9">
                  <w:rPr>
                    <w:color w:val="376593"/>
                    <w:szCs w:val="22"/>
                  </w:rPr>
                  <w:t>Paige Watchey</w:t>
                </w:r>
              </w:sdtContent>
            </w:sdt>
          </w:p>
          <w:p w:rsidR="00AB07FA" w:rsidRDefault="000755DE" w:rsidP="005C1A4B">
            <w:pPr>
              <w:pStyle w:val="NoSpacing"/>
              <w:rPr>
                <w:sz w:val="22"/>
                <w:szCs w:val="22"/>
              </w:rPr>
            </w:pPr>
            <w:hyperlink r:id="rId7" w:history="1">
              <w:r w:rsidR="005C1A4B" w:rsidRPr="00A81932">
                <w:rPr>
                  <w:rStyle w:val="Hyperlink"/>
                  <w:color w:val="auto"/>
                  <w:sz w:val="22"/>
                  <w:szCs w:val="22"/>
                  <w:u w:val="none"/>
                </w:rPr>
                <w:t>paigewatchey@gmail.com</w:t>
              </w:r>
            </w:hyperlink>
            <w:r w:rsidR="005C1A4B" w:rsidRPr="00A81932">
              <w:rPr>
                <w:sz w:val="22"/>
                <w:szCs w:val="22"/>
              </w:rPr>
              <w:t xml:space="preserve"> </w:t>
            </w:r>
            <w:r w:rsidR="005C1A4B" w:rsidRPr="00AB07FA">
              <w:rPr>
                <w:sz w:val="22"/>
                <w:szCs w:val="22"/>
              </w:rPr>
              <w:t xml:space="preserve"> | 814-515-8860 </w:t>
            </w:r>
          </w:p>
          <w:p w:rsidR="00BB454A" w:rsidRPr="00AB07FA" w:rsidRDefault="00276841" w:rsidP="005C1A4B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pwatchey.github.io</w:t>
            </w:r>
            <w:bookmarkStart w:id="0" w:name="_GoBack"/>
            <w:bookmarkEnd w:id="0"/>
          </w:p>
        </w:tc>
      </w:tr>
      <w:tr w:rsidR="001C6C37" w:rsidRPr="00AB07FA" w:rsidTr="00BB454A">
        <w:trPr>
          <w:trHeight w:val="387"/>
        </w:trPr>
        <w:tc>
          <w:tcPr>
            <w:tcW w:w="2070" w:type="dxa"/>
          </w:tcPr>
          <w:p w:rsidR="001C6C37" w:rsidRPr="00F8515E" w:rsidRDefault="00B66A6C">
            <w:pPr>
              <w:pStyle w:val="Heading1"/>
              <w:rPr>
                <w:sz w:val="21"/>
                <w:szCs w:val="21"/>
              </w:rPr>
            </w:pPr>
            <w:r w:rsidRPr="00F8515E">
              <w:rPr>
                <w:color w:val="376593"/>
                <w:sz w:val="21"/>
                <w:szCs w:val="21"/>
              </w:rPr>
              <w:t>Objective</w:t>
            </w:r>
          </w:p>
        </w:tc>
        <w:tc>
          <w:tcPr>
            <w:tcW w:w="6636" w:type="dxa"/>
          </w:tcPr>
          <w:p w:rsidR="001C6C37" w:rsidRPr="00F8515E" w:rsidRDefault="005C1A4B" w:rsidP="00EB3F2C">
            <w:pPr>
              <w:rPr>
                <w:sz w:val="21"/>
                <w:szCs w:val="21"/>
              </w:rPr>
            </w:pPr>
            <w:r w:rsidRPr="00F8515E">
              <w:rPr>
                <w:sz w:val="21"/>
                <w:szCs w:val="21"/>
              </w:rPr>
              <w:t xml:space="preserve">To obtain an internship focusing on </w:t>
            </w:r>
            <w:r w:rsidR="00EB3F2C">
              <w:rPr>
                <w:sz w:val="21"/>
                <w:szCs w:val="21"/>
              </w:rPr>
              <w:t>web development</w:t>
            </w:r>
            <w:r w:rsidRPr="00F8515E">
              <w:rPr>
                <w:sz w:val="21"/>
                <w:szCs w:val="21"/>
              </w:rPr>
              <w:t xml:space="preserve"> and </w:t>
            </w:r>
            <w:r w:rsidR="00EB3F2C">
              <w:rPr>
                <w:sz w:val="21"/>
                <w:szCs w:val="21"/>
              </w:rPr>
              <w:t>graphic design</w:t>
            </w:r>
          </w:p>
        </w:tc>
      </w:tr>
      <w:tr w:rsidR="002F0036" w:rsidRPr="00AB07FA" w:rsidTr="00BB454A">
        <w:trPr>
          <w:trHeight w:val="1587"/>
        </w:trPr>
        <w:tc>
          <w:tcPr>
            <w:tcW w:w="2070" w:type="dxa"/>
          </w:tcPr>
          <w:p w:rsidR="002F0036" w:rsidRPr="00F8515E" w:rsidRDefault="002F0036" w:rsidP="002F0036">
            <w:pPr>
              <w:pStyle w:val="Heading1"/>
              <w:rPr>
                <w:sz w:val="21"/>
                <w:szCs w:val="21"/>
              </w:rPr>
            </w:pPr>
            <w:r w:rsidRPr="00F8515E">
              <w:rPr>
                <w:color w:val="376593"/>
                <w:sz w:val="21"/>
                <w:szCs w:val="21"/>
              </w:rPr>
              <w:t>Education</w:t>
            </w:r>
          </w:p>
        </w:tc>
        <w:tc>
          <w:tcPr>
            <w:tcW w:w="6636" w:type="dxa"/>
          </w:tcPr>
          <w:sdt>
            <w:sdtPr>
              <w:rPr>
                <w:caps w:val="0"/>
                <w:color w:val="595959" w:themeColor="text1" w:themeTint="A6"/>
                <w:kern w:val="0"/>
                <w:sz w:val="21"/>
                <w:szCs w:val="21"/>
              </w:rPr>
              <w:id w:val="-691765356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  <w:sz w:val="21"/>
                    <w:szCs w:val="21"/>
                  </w:rPr>
                  <w:id w:val="-1126388115"/>
                  <w:placeholder>
                    <w:docPart w:val="53BDB59148C1401EA0403007C14E3B5B"/>
                  </w:placeholder>
                  <w15:repeatingSectionItem/>
                </w:sdtPr>
                <w:sdtEndPr/>
                <w:sdtContent>
                  <w:p w:rsidR="002F0036" w:rsidRPr="00F8515E" w:rsidRDefault="002F0036" w:rsidP="002F0036">
                    <w:pPr>
                      <w:pStyle w:val="Heading2"/>
                      <w:rPr>
                        <w:b/>
                        <w:color w:val="auto"/>
                        <w:kern w:val="0"/>
                        <w:sz w:val="21"/>
                        <w:szCs w:val="21"/>
                      </w:rPr>
                    </w:pPr>
                    <w:r w:rsidRPr="00F8515E">
                      <w:rPr>
                        <w:b/>
                        <w:color w:val="auto"/>
                        <w:kern w:val="0"/>
                        <w:sz w:val="21"/>
                        <w:szCs w:val="21"/>
                      </w:rPr>
                      <w:t>South Hills School of Business and Technology</w:t>
                    </w:r>
                  </w:p>
                  <w:p w:rsidR="002F0036" w:rsidRPr="00F8515E" w:rsidRDefault="00D6240C" w:rsidP="002F0036">
                    <w:pPr>
                      <w:rPr>
                        <w:sz w:val="21"/>
                        <w:szCs w:val="21"/>
                      </w:rPr>
                    </w:pPr>
                    <w:r w:rsidRPr="00F8515E">
                      <w:rPr>
                        <w:sz w:val="21"/>
                        <w:szCs w:val="21"/>
                      </w:rPr>
                      <w:t xml:space="preserve">Associate </w:t>
                    </w:r>
                    <w:r w:rsidR="002F0036" w:rsidRPr="00F8515E">
                      <w:rPr>
                        <w:sz w:val="21"/>
                        <w:szCs w:val="21"/>
                      </w:rPr>
                      <w:t>in Specialized Technology</w:t>
                    </w:r>
                    <w:r w:rsidRPr="00F8515E">
                      <w:rPr>
                        <w:sz w:val="21"/>
                        <w:szCs w:val="21"/>
                      </w:rPr>
                      <w:t xml:space="preserve"> Degree</w:t>
                    </w:r>
                    <w:r w:rsidR="002F0036" w:rsidRPr="00F8515E">
                      <w:rPr>
                        <w:sz w:val="21"/>
                        <w:szCs w:val="21"/>
                      </w:rPr>
                      <w:br/>
                      <w:t>Expected Graduation: September 2016</w:t>
                    </w:r>
                  </w:p>
                  <w:p w:rsidR="002F0036" w:rsidRPr="00F8515E" w:rsidRDefault="002F0036" w:rsidP="002F0036">
                    <w:pPr>
                      <w:rPr>
                        <w:sz w:val="21"/>
                        <w:szCs w:val="21"/>
                      </w:rPr>
                    </w:pPr>
                    <w:r w:rsidRPr="00F8515E">
                      <w:rPr>
                        <w:b/>
                        <w:caps/>
                        <w:sz w:val="21"/>
                        <w:szCs w:val="21"/>
                      </w:rPr>
                      <w:t>Greater Altoona Career and Technology Center</w:t>
                    </w:r>
                    <w:r w:rsidRPr="00F8515E">
                      <w:rPr>
                        <w:sz w:val="21"/>
                        <w:szCs w:val="21"/>
                      </w:rPr>
                      <w:br/>
                      <w:t>Visual Arts Technologies</w:t>
                    </w:r>
                    <w:r w:rsidR="00EB3F2C">
                      <w:rPr>
                        <w:sz w:val="21"/>
                        <w:szCs w:val="21"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355E45" w:rsidRPr="00AB07FA" w:rsidTr="00BB454A">
        <w:trPr>
          <w:trHeight w:val="2152"/>
        </w:trPr>
        <w:tc>
          <w:tcPr>
            <w:tcW w:w="2070" w:type="dxa"/>
          </w:tcPr>
          <w:p w:rsidR="00355E45" w:rsidRPr="00F8515E" w:rsidRDefault="00355E45" w:rsidP="00355E45">
            <w:pPr>
              <w:pStyle w:val="Heading1"/>
              <w:rPr>
                <w:sz w:val="21"/>
                <w:szCs w:val="21"/>
              </w:rPr>
            </w:pPr>
            <w:r w:rsidRPr="00F8515E">
              <w:rPr>
                <w:color w:val="376593"/>
                <w:sz w:val="21"/>
                <w:szCs w:val="21"/>
              </w:rPr>
              <w:t>COURSEWORK</w:t>
            </w:r>
          </w:p>
        </w:tc>
        <w:tc>
          <w:tcPr>
            <w:tcW w:w="6636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  <w:sz w:val="21"/>
                <w:szCs w:val="21"/>
              </w:rPr>
              <w:id w:val="-2000802903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21"/>
                    <w:szCs w:val="21"/>
                  </w:rPr>
                  <w:id w:val="1202977546"/>
                  <w:placeholder>
                    <w:docPart w:val="7D9E957DD5B147C59286DF04960807BC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355E45" w:rsidRPr="00F8515E" w:rsidRDefault="00355E45" w:rsidP="00355E45">
                    <w:pPr>
                      <w:pStyle w:val="Heading2"/>
                      <w:rPr>
                        <w:rStyle w:val="Strong"/>
                        <w:sz w:val="21"/>
                        <w:szCs w:val="21"/>
                      </w:rPr>
                    </w:pPr>
                    <w:r w:rsidRPr="00F8515E">
                      <w:rPr>
                        <w:rStyle w:val="Strong"/>
                        <w:bCs w:val="0"/>
                        <w:sz w:val="21"/>
                        <w:szCs w:val="21"/>
                      </w:rPr>
                      <w:t>WEB DEVELOPMENT</w:t>
                    </w:r>
                  </w:p>
                  <w:p w:rsidR="00355E45" w:rsidRPr="00F8515E" w:rsidRDefault="00485BC6" w:rsidP="00355E45">
                    <w:pPr>
                      <w:spacing w:line="240" w:lineRule="auto"/>
                      <w:rPr>
                        <w:sz w:val="21"/>
                        <w:szCs w:val="21"/>
                      </w:rPr>
                    </w:pPr>
                    <w:r w:rsidRPr="00F8515E">
                      <w:rPr>
                        <w:sz w:val="21"/>
                        <w:szCs w:val="21"/>
                      </w:rPr>
                      <w:t>HTML, CSS, Javascript/jQuery</w:t>
                    </w:r>
                    <w:r w:rsidR="00355E45" w:rsidRPr="00F8515E">
                      <w:rPr>
                        <w:sz w:val="21"/>
                        <w:szCs w:val="21"/>
                      </w:rPr>
                      <w:t xml:space="preserve">, </w:t>
                    </w:r>
                    <w:r w:rsidR="00D6240C" w:rsidRPr="00F8515E">
                      <w:rPr>
                        <w:sz w:val="21"/>
                        <w:szCs w:val="21"/>
                      </w:rPr>
                      <w:t>PHP</w:t>
                    </w:r>
                    <w:r w:rsidR="00A87BA0" w:rsidRPr="00F8515E">
                      <w:rPr>
                        <w:sz w:val="21"/>
                        <w:szCs w:val="21"/>
                      </w:rPr>
                      <w:t xml:space="preserve"> with Laravel MVC Framework</w:t>
                    </w:r>
                    <w:r w:rsidR="00D6240C" w:rsidRPr="00F8515E">
                      <w:rPr>
                        <w:sz w:val="21"/>
                        <w:szCs w:val="21"/>
                      </w:rPr>
                      <w:t>, Web</w:t>
                    </w:r>
                    <w:r w:rsidRPr="00F8515E">
                      <w:rPr>
                        <w:sz w:val="21"/>
                        <w:szCs w:val="21"/>
                      </w:rPr>
                      <w:t xml:space="preserve"> </w:t>
                    </w:r>
                    <w:r w:rsidR="00D6240C" w:rsidRPr="00F8515E">
                      <w:rPr>
                        <w:sz w:val="21"/>
                        <w:szCs w:val="21"/>
                      </w:rPr>
                      <w:t xml:space="preserve">Templates, </w:t>
                    </w:r>
                    <w:r w:rsidRPr="00F8515E">
                      <w:rPr>
                        <w:sz w:val="21"/>
                        <w:szCs w:val="21"/>
                      </w:rPr>
                      <w:t xml:space="preserve">Grid Systems, </w:t>
                    </w:r>
                    <w:r w:rsidR="00D6240C" w:rsidRPr="00F8515E">
                      <w:rPr>
                        <w:sz w:val="21"/>
                        <w:szCs w:val="21"/>
                      </w:rPr>
                      <w:t>Word</w:t>
                    </w:r>
                    <w:r w:rsidR="00A87BA0" w:rsidRPr="00F8515E">
                      <w:rPr>
                        <w:sz w:val="21"/>
                        <w:szCs w:val="21"/>
                      </w:rPr>
                      <w:t>press CMS, SQL databases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21"/>
                    <w:szCs w:val="21"/>
                  </w:rPr>
                  <w:id w:val="330576443"/>
                  <w:placeholder>
                    <w:docPart w:val="5BC4089366874B25A167A8794D163328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355E45" w:rsidRPr="00F8515E" w:rsidRDefault="00355E45" w:rsidP="00355E45">
                    <w:pPr>
                      <w:pStyle w:val="Heading2"/>
                      <w:rPr>
                        <w:color w:val="auto"/>
                        <w:sz w:val="21"/>
                        <w:szCs w:val="21"/>
                      </w:rPr>
                    </w:pPr>
                    <w:r w:rsidRPr="00F8515E">
                      <w:rPr>
                        <w:rStyle w:val="Strong"/>
                        <w:sz w:val="21"/>
                        <w:szCs w:val="21"/>
                      </w:rPr>
                      <w:t>GRAPHIC DESIGN</w:t>
                    </w:r>
                  </w:p>
                  <w:p w:rsidR="00D6240C" w:rsidRPr="00F8515E" w:rsidRDefault="00355E45" w:rsidP="00355E45">
                    <w:pPr>
                      <w:spacing w:line="240" w:lineRule="auto"/>
                      <w:rPr>
                        <w:sz w:val="21"/>
                        <w:szCs w:val="21"/>
                      </w:rPr>
                    </w:pPr>
                    <w:r w:rsidRPr="00F8515E">
                      <w:rPr>
                        <w:sz w:val="21"/>
                        <w:szCs w:val="21"/>
                      </w:rPr>
                      <w:t>Photoshop, Illustrator, InDesign</w:t>
                    </w:r>
                    <w:r w:rsidR="00D6240C" w:rsidRPr="00F8515E">
                      <w:rPr>
                        <w:sz w:val="21"/>
                        <w:szCs w:val="21"/>
                      </w:rPr>
                      <w:t>, Color Theory, Typography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21"/>
                    <w:szCs w:val="21"/>
                  </w:rPr>
                  <w:id w:val="1603227353"/>
                  <w:placeholder>
                    <w:docPart w:val="7179EA41AAC24D358B0EC9C14DE5F676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D6240C" w:rsidRPr="00F8515E" w:rsidRDefault="00D6240C" w:rsidP="00355E45">
                    <w:pPr>
                      <w:pStyle w:val="Heading2"/>
                      <w:rPr>
                        <w:color w:val="auto"/>
                        <w:sz w:val="21"/>
                        <w:szCs w:val="21"/>
                      </w:rPr>
                    </w:pPr>
                    <w:r w:rsidRPr="00F8515E">
                      <w:rPr>
                        <w:rStyle w:val="Strong"/>
                        <w:sz w:val="21"/>
                        <w:szCs w:val="21"/>
                      </w:rPr>
                      <w:t>BUSINESS APPS</w:t>
                    </w:r>
                  </w:p>
                  <w:p w:rsidR="00355E45" w:rsidRPr="00F8515E" w:rsidRDefault="00D6240C" w:rsidP="00355E45">
                    <w:pPr>
                      <w:spacing w:line="240" w:lineRule="auto"/>
                      <w:rPr>
                        <w:sz w:val="21"/>
                        <w:szCs w:val="21"/>
                      </w:rPr>
                    </w:pPr>
                    <w:r w:rsidRPr="00F8515E">
                      <w:rPr>
                        <w:sz w:val="21"/>
                        <w:szCs w:val="21"/>
                      </w:rPr>
                      <w:t>Word, Excel, Powerpoint, Publisher, Access</w:t>
                    </w:r>
                    <w:r w:rsidR="00F779B7" w:rsidRPr="00F8515E">
                      <w:rPr>
                        <w:sz w:val="21"/>
                        <w:szCs w:val="21"/>
                      </w:rPr>
                      <w:t>, QuickBooks 2014</w:t>
                    </w:r>
                  </w:p>
                </w:sdtContent>
              </w:sdt>
            </w:sdtContent>
          </w:sdt>
        </w:tc>
      </w:tr>
      <w:tr w:rsidR="00355E45" w:rsidRPr="00AB07FA" w:rsidTr="00BB454A">
        <w:trPr>
          <w:trHeight w:val="2399"/>
        </w:trPr>
        <w:tc>
          <w:tcPr>
            <w:tcW w:w="2070" w:type="dxa"/>
          </w:tcPr>
          <w:p w:rsidR="00355E45" w:rsidRPr="00F8515E" w:rsidRDefault="00355E45" w:rsidP="00355E45">
            <w:pPr>
              <w:pStyle w:val="Heading1"/>
              <w:rPr>
                <w:sz w:val="21"/>
                <w:szCs w:val="21"/>
              </w:rPr>
            </w:pPr>
            <w:r w:rsidRPr="00F8515E">
              <w:rPr>
                <w:color w:val="376593"/>
                <w:sz w:val="21"/>
                <w:szCs w:val="21"/>
              </w:rPr>
              <w:t>Experience</w:t>
            </w:r>
          </w:p>
        </w:tc>
        <w:tc>
          <w:tcPr>
            <w:tcW w:w="6636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  <w:sz w:val="21"/>
                <w:szCs w:val="21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21"/>
                    <w:szCs w:val="21"/>
                  </w:rPr>
                  <w:id w:val="68699791"/>
                  <w:placeholder>
                    <w:docPart w:val="FBA4DD19E30442DE8C636BDE88F9A183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355E45" w:rsidRPr="00F8515E" w:rsidRDefault="00355E45" w:rsidP="00355E45">
                    <w:pPr>
                      <w:pStyle w:val="Heading2"/>
                      <w:rPr>
                        <w:color w:val="auto"/>
                        <w:sz w:val="21"/>
                        <w:szCs w:val="21"/>
                      </w:rPr>
                    </w:pPr>
                    <w:r w:rsidRPr="00F8515E">
                      <w:rPr>
                        <w:b/>
                        <w:bCs/>
                        <w:caps w:val="0"/>
                        <w:color w:val="auto"/>
                        <w:kern w:val="0"/>
                        <w:sz w:val="21"/>
                        <w:szCs w:val="21"/>
                      </w:rPr>
                      <w:t>GRAPHIC DESIGN WORK</w:t>
                    </w:r>
                  </w:p>
                  <w:p w:rsidR="00355E45" w:rsidRPr="00F8515E" w:rsidRDefault="00355E45" w:rsidP="00355E45">
                    <w:pPr>
                      <w:pStyle w:val="Heading3"/>
                      <w:rPr>
                        <w:sz w:val="21"/>
                        <w:szCs w:val="21"/>
                      </w:rPr>
                    </w:pPr>
                    <w:r w:rsidRPr="00F8515E">
                      <w:rPr>
                        <w:sz w:val="21"/>
                        <w:szCs w:val="21"/>
                      </w:rPr>
                      <w:t>current</w:t>
                    </w:r>
                  </w:p>
                  <w:p w:rsidR="00355E45" w:rsidRPr="00F8515E" w:rsidRDefault="00485BC6" w:rsidP="00355E45">
                    <w:pPr>
                      <w:spacing w:line="240" w:lineRule="auto"/>
                      <w:rPr>
                        <w:sz w:val="21"/>
                        <w:szCs w:val="21"/>
                      </w:rPr>
                    </w:pPr>
                    <w:r w:rsidRPr="00F8515E">
                      <w:rPr>
                        <w:sz w:val="21"/>
                        <w:szCs w:val="21"/>
                      </w:rPr>
                      <w:t>Work</w:t>
                    </w:r>
                    <w:r w:rsidR="00355E45" w:rsidRPr="00F8515E">
                      <w:rPr>
                        <w:sz w:val="21"/>
                        <w:szCs w:val="21"/>
                      </w:rPr>
                      <w:t xml:space="preserve"> with various clients designing business cards, signage, advertisements, and logo </w:t>
                    </w:r>
                    <w:r w:rsidRPr="00F8515E">
                      <w:rPr>
                        <w:sz w:val="21"/>
                        <w:szCs w:val="21"/>
                      </w:rPr>
                      <w:t>design for apparel and websites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  <w:sz w:val="21"/>
                    <w:szCs w:val="21"/>
                  </w:rPr>
                  <w:id w:val="-614514657"/>
                  <w:placeholder>
                    <w:docPart w:val="6DB92A8C81E54B7A9638B5C4682F239D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355E45" w:rsidRPr="00F8515E" w:rsidRDefault="00355E45" w:rsidP="00355E45">
                    <w:pPr>
                      <w:pStyle w:val="Heading2"/>
                      <w:rPr>
                        <w:color w:val="auto"/>
                        <w:sz w:val="21"/>
                        <w:szCs w:val="21"/>
                      </w:rPr>
                    </w:pPr>
                    <w:r w:rsidRPr="00F8515E">
                      <w:rPr>
                        <w:rStyle w:val="Strong"/>
                        <w:sz w:val="21"/>
                        <w:szCs w:val="21"/>
                      </w:rPr>
                      <w:t>Alterations Specialist, David’s Bridal</w:t>
                    </w:r>
                  </w:p>
                  <w:p w:rsidR="00355E45" w:rsidRPr="00F8515E" w:rsidRDefault="00355E45" w:rsidP="00355E45">
                    <w:pPr>
                      <w:pStyle w:val="Heading3"/>
                      <w:rPr>
                        <w:sz w:val="21"/>
                        <w:szCs w:val="21"/>
                      </w:rPr>
                    </w:pPr>
                    <w:r w:rsidRPr="00F8515E">
                      <w:rPr>
                        <w:sz w:val="21"/>
                        <w:szCs w:val="21"/>
                      </w:rPr>
                      <w:t>April 2015 - Current</w:t>
                    </w:r>
                  </w:p>
                  <w:p w:rsidR="00355E45" w:rsidRPr="00F8515E" w:rsidRDefault="00355E45" w:rsidP="00355E45">
                    <w:pPr>
                      <w:spacing w:line="240" w:lineRule="auto"/>
                      <w:rPr>
                        <w:sz w:val="21"/>
                        <w:szCs w:val="21"/>
                      </w:rPr>
                    </w:pPr>
                    <w:r w:rsidRPr="00F8515E">
                      <w:rPr>
                        <w:sz w:val="21"/>
                        <w:szCs w:val="21"/>
                      </w:rPr>
                      <w:t>Perform alterations to bridal dresses and assist with dress fittings along with answering phones professionally</w:t>
                    </w:r>
                  </w:p>
                </w:sdtContent>
              </w:sdt>
            </w:sdtContent>
          </w:sdt>
        </w:tc>
      </w:tr>
      <w:tr w:rsidR="00355E45" w:rsidRPr="00AB07FA" w:rsidTr="00BB454A">
        <w:trPr>
          <w:trHeight w:val="387"/>
        </w:trPr>
        <w:tc>
          <w:tcPr>
            <w:tcW w:w="2070" w:type="dxa"/>
          </w:tcPr>
          <w:p w:rsidR="00355E45" w:rsidRPr="00F8515E" w:rsidRDefault="00355E45" w:rsidP="00355E45">
            <w:pPr>
              <w:pStyle w:val="Heading1"/>
              <w:rPr>
                <w:sz w:val="21"/>
                <w:szCs w:val="21"/>
              </w:rPr>
            </w:pPr>
            <w:r w:rsidRPr="00F8515E">
              <w:rPr>
                <w:color w:val="376593"/>
                <w:sz w:val="21"/>
                <w:szCs w:val="21"/>
              </w:rPr>
              <w:t>INTERESTS</w:t>
            </w:r>
          </w:p>
        </w:tc>
        <w:tc>
          <w:tcPr>
            <w:tcW w:w="6636" w:type="dxa"/>
          </w:tcPr>
          <w:p w:rsidR="00355E45" w:rsidRPr="00F8515E" w:rsidRDefault="00D6240C" w:rsidP="00355E45">
            <w:pPr>
              <w:rPr>
                <w:sz w:val="21"/>
                <w:szCs w:val="21"/>
              </w:rPr>
            </w:pPr>
            <w:r w:rsidRPr="00F8515E">
              <w:rPr>
                <w:sz w:val="21"/>
                <w:szCs w:val="21"/>
              </w:rPr>
              <w:t>Drawing, Tattoo Design, Music, Bass Guitar, Fashion</w:t>
            </w:r>
          </w:p>
        </w:tc>
      </w:tr>
      <w:tr w:rsidR="00355E45" w:rsidRPr="00AB07FA" w:rsidTr="00BB454A">
        <w:trPr>
          <w:trHeight w:val="1030"/>
        </w:trPr>
        <w:tc>
          <w:tcPr>
            <w:tcW w:w="2070" w:type="dxa"/>
          </w:tcPr>
          <w:p w:rsidR="00355E45" w:rsidRPr="00F8515E" w:rsidRDefault="00355E45" w:rsidP="00355E45">
            <w:pPr>
              <w:pStyle w:val="Heading1"/>
              <w:rPr>
                <w:sz w:val="21"/>
                <w:szCs w:val="21"/>
              </w:rPr>
            </w:pPr>
            <w:r w:rsidRPr="00F8515E">
              <w:rPr>
                <w:color w:val="376593"/>
                <w:sz w:val="21"/>
                <w:szCs w:val="21"/>
              </w:rPr>
              <w:t>ACHIEVEMENTS</w:t>
            </w:r>
          </w:p>
        </w:tc>
        <w:tc>
          <w:tcPr>
            <w:tcW w:w="6636" w:type="dxa"/>
          </w:tcPr>
          <w:p w:rsidR="00355E45" w:rsidRPr="00F8515E" w:rsidRDefault="00D6240C" w:rsidP="00355E45">
            <w:pPr>
              <w:rPr>
                <w:sz w:val="21"/>
                <w:szCs w:val="21"/>
              </w:rPr>
            </w:pPr>
            <w:r w:rsidRPr="00F8515E">
              <w:rPr>
                <w:sz w:val="21"/>
                <w:szCs w:val="21"/>
              </w:rPr>
              <w:t xml:space="preserve">Advanced Score on </w:t>
            </w:r>
            <w:r w:rsidR="00257067">
              <w:rPr>
                <w:sz w:val="21"/>
                <w:szCs w:val="21"/>
              </w:rPr>
              <w:t xml:space="preserve">NOCTI </w:t>
            </w:r>
            <w:r w:rsidRPr="00F8515E">
              <w:rPr>
                <w:sz w:val="21"/>
                <w:szCs w:val="21"/>
              </w:rPr>
              <w:t xml:space="preserve">Graphic Design </w:t>
            </w:r>
            <w:r w:rsidR="00D85B5D">
              <w:rPr>
                <w:sz w:val="21"/>
                <w:szCs w:val="21"/>
              </w:rPr>
              <w:t>Assessment</w:t>
            </w:r>
          </w:p>
          <w:p w:rsidR="00355E45" w:rsidRPr="00F8515E" w:rsidRDefault="00355E45" w:rsidP="00355E45">
            <w:pPr>
              <w:rPr>
                <w:sz w:val="21"/>
                <w:szCs w:val="21"/>
              </w:rPr>
            </w:pPr>
          </w:p>
        </w:tc>
      </w:tr>
    </w:tbl>
    <w:p w:rsidR="001C6C37" w:rsidRPr="00AB07FA" w:rsidRDefault="001C6C37">
      <w:pPr>
        <w:rPr>
          <w:sz w:val="22"/>
          <w:szCs w:val="22"/>
        </w:rPr>
      </w:pPr>
    </w:p>
    <w:sectPr w:rsidR="001C6C37" w:rsidRPr="00AB07FA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036" w:rsidRDefault="002F0036">
      <w:pPr>
        <w:spacing w:after="0" w:line="240" w:lineRule="auto"/>
      </w:pPr>
      <w:r>
        <w:separator/>
      </w:r>
    </w:p>
  </w:endnote>
  <w:endnote w:type="continuationSeparator" w:id="0">
    <w:p w:rsidR="002F0036" w:rsidRDefault="002F0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C37" w:rsidRDefault="00B66A6C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3676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036" w:rsidRDefault="002F0036">
      <w:pPr>
        <w:spacing w:after="0" w:line="240" w:lineRule="auto"/>
      </w:pPr>
      <w:r>
        <w:separator/>
      </w:r>
    </w:p>
  </w:footnote>
  <w:footnote w:type="continuationSeparator" w:id="0">
    <w:p w:rsidR="002F0036" w:rsidRDefault="002F00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036"/>
    <w:rsid w:val="00015F76"/>
    <w:rsid w:val="001C6C37"/>
    <w:rsid w:val="00257067"/>
    <w:rsid w:val="00276841"/>
    <w:rsid w:val="002C6D23"/>
    <w:rsid w:val="002F0036"/>
    <w:rsid w:val="00310483"/>
    <w:rsid w:val="00355E45"/>
    <w:rsid w:val="00485BC6"/>
    <w:rsid w:val="005C1A4B"/>
    <w:rsid w:val="006146CE"/>
    <w:rsid w:val="00636760"/>
    <w:rsid w:val="006920F8"/>
    <w:rsid w:val="008C5DF9"/>
    <w:rsid w:val="009B4453"/>
    <w:rsid w:val="00A81932"/>
    <w:rsid w:val="00A87BA0"/>
    <w:rsid w:val="00AB07FA"/>
    <w:rsid w:val="00B66A6C"/>
    <w:rsid w:val="00BB454A"/>
    <w:rsid w:val="00CC5952"/>
    <w:rsid w:val="00D6240C"/>
    <w:rsid w:val="00D85B5D"/>
    <w:rsid w:val="00EB3F2C"/>
    <w:rsid w:val="00F779B7"/>
    <w:rsid w:val="00F80683"/>
    <w:rsid w:val="00F8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853AD-716B-47D1-85B1-822F8817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1A4B"/>
    <w:rPr>
      <w:color w:val="8EB61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A6C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A6C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igewatchey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watchey11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4C4B39EE0A4040BB94A7B7FF8FC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8957C-F502-4473-9089-0DABB8DC989F}"/>
      </w:docPartPr>
      <w:docPartBody>
        <w:p w:rsidR="0040239C" w:rsidRDefault="00915AAA">
          <w:pPr>
            <w:pStyle w:val="D34C4B39EE0A4040BB94A7B7FF8FCFE9"/>
          </w:pPr>
          <w:r>
            <w:t>[Your Name]</w:t>
          </w:r>
        </w:p>
      </w:docPartBody>
    </w:docPart>
    <w:docPart>
      <w:docPartPr>
        <w:name w:val="53BDB59148C1401EA0403007C14E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5A097-3FEF-4A87-881B-B7DF2C99FE05}"/>
      </w:docPartPr>
      <w:docPartBody>
        <w:p w:rsidR="0040239C" w:rsidRDefault="00915AAA" w:rsidP="00915AAA">
          <w:pPr>
            <w:pStyle w:val="53BDB59148C1401EA0403007C14E3B5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D9E957DD5B147C59286DF0496080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8AF99-4F3F-49BD-918E-4AA12E131593}"/>
      </w:docPartPr>
      <w:docPartBody>
        <w:p w:rsidR="0040239C" w:rsidRDefault="00915AAA" w:rsidP="00915AAA">
          <w:pPr>
            <w:pStyle w:val="7D9E957DD5B147C59286DF04960807B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BC4089366874B25A167A8794D163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7248D-7C88-44A1-93E5-A57C4FC54337}"/>
      </w:docPartPr>
      <w:docPartBody>
        <w:p w:rsidR="0040239C" w:rsidRDefault="00915AAA" w:rsidP="00915AAA">
          <w:pPr>
            <w:pStyle w:val="5BC4089366874B25A167A8794D16332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BA4DD19E30442DE8C636BDE88F9A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BEC02-BCEB-4794-9272-70361CED69C8}"/>
      </w:docPartPr>
      <w:docPartBody>
        <w:p w:rsidR="0040239C" w:rsidRDefault="00915AAA" w:rsidP="00915AAA">
          <w:pPr>
            <w:pStyle w:val="FBA4DD19E30442DE8C636BDE88F9A18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DB92A8C81E54B7A9638B5C4682F2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CA308-233D-4F40-B0DB-B004E7414B41}"/>
      </w:docPartPr>
      <w:docPartBody>
        <w:p w:rsidR="0040239C" w:rsidRDefault="00915AAA" w:rsidP="00915AAA">
          <w:pPr>
            <w:pStyle w:val="6DB92A8C81E54B7A9638B5C4682F239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179EA41AAC24D358B0EC9C14DE5F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C7A62-B84F-4687-9721-97B60B89DB59}"/>
      </w:docPartPr>
      <w:docPartBody>
        <w:p w:rsidR="0040239C" w:rsidRDefault="00915AAA" w:rsidP="00915AAA">
          <w:pPr>
            <w:pStyle w:val="7179EA41AAC24D358B0EC9C14DE5F67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AA"/>
    <w:rsid w:val="0040239C"/>
    <w:rsid w:val="0091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4C4B39EE0A4040BB94A7B7FF8FCFE9">
    <w:name w:val="D34C4B39EE0A4040BB94A7B7FF8FCFE9"/>
  </w:style>
  <w:style w:type="paragraph" w:customStyle="1" w:styleId="9B4D3D155CF149C5AB2D0C01A6BCF30F">
    <w:name w:val="9B4D3D155CF149C5AB2D0C01A6BCF30F"/>
  </w:style>
  <w:style w:type="paragraph" w:customStyle="1" w:styleId="71957243D8E248ED824289FA96914047">
    <w:name w:val="71957243D8E248ED824289FA96914047"/>
  </w:style>
  <w:style w:type="paragraph" w:customStyle="1" w:styleId="096817C77F6C4AC08CA6B7DEA8DD0545">
    <w:name w:val="096817C77F6C4AC08CA6B7DEA8DD0545"/>
  </w:style>
  <w:style w:type="paragraph" w:customStyle="1" w:styleId="E2623944C0CE439690E1516C8897020F">
    <w:name w:val="E2623944C0CE439690E1516C8897020F"/>
  </w:style>
  <w:style w:type="paragraph" w:customStyle="1" w:styleId="122D7EB2F3B144EAA0F3870BC525D433">
    <w:name w:val="122D7EB2F3B144EAA0F3870BC525D433"/>
  </w:style>
  <w:style w:type="character" w:styleId="PlaceholderText">
    <w:name w:val="Placeholder Text"/>
    <w:basedOn w:val="DefaultParagraphFont"/>
    <w:uiPriority w:val="99"/>
    <w:semiHidden/>
    <w:rsid w:val="00915AAA"/>
    <w:rPr>
      <w:color w:val="808080"/>
    </w:rPr>
  </w:style>
  <w:style w:type="paragraph" w:customStyle="1" w:styleId="A744EBDE98FA416E8947A42F75A628BB">
    <w:name w:val="A744EBDE98FA416E8947A42F75A628BB"/>
  </w:style>
  <w:style w:type="character" w:styleId="Strong">
    <w:name w:val="Strong"/>
    <w:basedOn w:val="DefaultParagraphFont"/>
    <w:uiPriority w:val="22"/>
    <w:qFormat/>
    <w:rsid w:val="00915AAA"/>
    <w:rPr>
      <w:b/>
      <w:bCs/>
    </w:rPr>
  </w:style>
  <w:style w:type="paragraph" w:customStyle="1" w:styleId="EE763773F2F54AB986F5CB86DE1D0DEC">
    <w:name w:val="EE763773F2F54AB986F5CB86DE1D0DEC"/>
  </w:style>
  <w:style w:type="paragraph" w:customStyle="1" w:styleId="4F7A140063A741D98FD46A7DD3B11B7E">
    <w:name w:val="4F7A140063A741D98FD46A7DD3B11B7E"/>
  </w:style>
  <w:style w:type="paragraph" w:customStyle="1" w:styleId="87A2DEF80D56429291931B7599EC839F">
    <w:name w:val="87A2DEF80D56429291931B7599EC839F"/>
  </w:style>
  <w:style w:type="paragraph" w:customStyle="1" w:styleId="A22793042DFA49F4A9085EEC2254136E">
    <w:name w:val="A22793042DFA49F4A9085EEC2254136E"/>
  </w:style>
  <w:style w:type="paragraph" w:customStyle="1" w:styleId="1615294DF42541FF9B5FED4EA2AF66DA">
    <w:name w:val="1615294DF42541FF9B5FED4EA2AF66DA"/>
  </w:style>
  <w:style w:type="paragraph" w:customStyle="1" w:styleId="E7EDA9905D42458488F1E199E59E04B0">
    <w:name w:val="E7EDA9905D42458488F1E199E59E04B0"/>
  </w:style>
  <w:style w:type="paragraph" w:customStyle="1" w:styleId="0BDFE6AB12C7418986AFDEF1AC8AF250">
    <w:name w:val="0BDFE6AB12C7418986AFDEF1AC8AF250"/>
  </w:style>
  <w:style w:type="paragraph" w:customStyle="1" w:styleId="5EB07B2207DE483A819EC0550FA53307">
    <w:name w:val="5EB07B2207DE483A819EC0550FA53307"/>
  </w:style>
  <w:style w:type="paragraph" w:customStyle="1" w:styleId="3D2639B729514B029E2F539241E6AEF9">
    <w:name w:val="3D2639B729514B029E2F539241E6AEF9"/>
  </w:style>
  <w:style w:type="paragraph" w:customStyle="1" w:styleId="64C7DA0B090C40DA851DD8509175E555">
    <w:name w:val="64C7DA0B090C40DA851DD8509175E555"/>
  </w:style>
  <w:style w:type="paragraph" w:customStyle="1" w:styleId="A98FCCC6B2A3472AAC536F750466FFA0">
    <w:name w:val="A98FCCC6B2A3472AAC536F750466FFA0"/>
  </w:style>
  <w:style w:type="paragraph" w:customStyle="1" w:styleId="E808A1F0A7F04EF7800EB9DDEA64204D">
    <w:name w:val="E808A1F0A7F04EF7800EB9DDEA64204D"/>
  </w:style>
  <w:style w:type="paragraph" w:customStyle="1" w:styleId="BB578347C893450588B83E6FD0FF1F44">
    <w:name w:val="BB578347C893450588B83E6FD0FF1F44"/>
  </w:style>
  <w:style w:type="paragraph" w:customStyle="1" w:styleId="DF29D114154C4B4CB19128203938DA3E">
    <w:name w:val="DF29D114154C4B4CB19128203938DA3E"/>
  </w:style>
  <w:style w:type="paragraph" w:customStyle="1" w:styleId="53BDB59148C1401EA0403007C14E3B5B">
    <w:name w:val="53BDB59148C1401EA0403007C14E3B5B"/>
    <w:rsid w:val="00915AAA"/>
  </w:style>
  <w:style w:type="paragraph" w:customStyle="1" w:styleId="2ACC8B561556453DA7E5D9CA78B1B64F">
    <w:name w:val="2ACC8B561556453DA7E5D9CA78B1B64F"/>
    <w:rsid w:val="00915AAA"/>
  </w:style>
  <w:style w:type="paragraph" w:customStyle="1" w:styleId="4A097CC7877345D7B6FB3542A9C0AC9F">
    <w:name w:val="4A097CC7877345D7B6FB3542A9C0AC9F"/>
    <w:rsid w:val="00915AAA"/>
  </w:style>
  <w:style w:type="paragraph" w:customStyle="1" w:styleId="06DB3817186540629972469EC074BD1B">
    <w:name w:val="06DB3817186540629972469EC074BD1B"/>
    <w:rsid w:val="00915AAA"/>
  </w:style>
  <w:style w:type="paragraph" w:customStyle="1" w:styleId="A30EA9A9F86A4F82A431F224EAF60A39">
    <w:name w:val="A30EA9A9F86A4F82A431F224EAF60A39"/>
    <w:rsid w:val="00915AAA"/>
  </w:style>
  <w:style w:type="paragraph" w:customStyle="1" w:styleId="7C0F153B1F8542A8A8E731DEE570BA36">
    <w:name w:val="7C0F153B1F8542A8A8E731DEE570BA36"/>
    <w:rsid w:val="00915AAA"/>
  </w:style>
  <w:style w:type="paragraph" w:customStyle="1" w:styleId="2A502F85BDF045B98F0D3806092EE655">
    <w:name w:val="2A502F85BDF045B98F0D3806092EE655"/>
    <w:rsid w:val="00915AAA"/>
  </w:style>
  <w:style w:type="paragraph" w:customStyle="1" w:styleId="3304F205F4AD45068B0692CB0B502311">
    <w:name w:val="3304F205F4AD45068B0692CB0B502311"/>
    <w:rsid w:val="00915AAA"/>
  </w:style>
  <w:style w:type="paragraph" w:customStyle="1" w:styleId="43F09EF58557443897ADA60E91E73252">
    <w:name w:val="43F09EF58557443897ADA60E91E73252"/>
    <w:rsid w:val="00915AAA"/>
  </w:style>
  <w:style w:type="paragraph" w:customStyle="1" w:styleId="A80B127B24BC4D139DDD3265F4DB8B42">
    <w:name w:val="A80B127B24BC4D139DDD3265F4DB8B42"/>
    <w:rsid w:val="00915AAA"/>
  </w:style>
  <w:style w:type="paragraph" w:customStyle="1" w:styleId="FD54C6AC9DE54F7FB6FE809E3220722A">
    <w:name w:val="FD54C6AC9DE54F7FB6FE809E3220722A"/>
    <w:rsid w:val="00915AAA"/>
  </w:style>
  <w:style w:type="paragraph" w:customStyle="1" w:styleId="660D05C6DAC54A90BD546C90FEFCAD33">
    <w:name w:val="660D05C6DAC54A90BD546C90FEFCAD33"/>
    <w:rsid w:val="00915AAA"/>
  </w:style>
  <w:style w:type="paragraph" w:customStyle="1" w:styleId="AB70D91F2D04406395688B63BDEFFD41">
    <w:name w:val="AB70D91F2D04406395688B63BDEFFD41"/>
    <w:rsid w:val="00915AAA"/>
  </w:style>
  <w:style w:type="paragraph" w:customStyle="1" w:styleId="6F46A204B998411484E8DA3085609A75">
    <w:name w:val="6F46A204B998411484E8DA3085609A75"/>
    <w:rsid w:val="00915AAA"/>
  </w:style>
  <w:style w:type="paragraph" w:customStyle="1" w:styleId="9B73DAFBB90741B29EC4B5D03697E40F">
    <w:name w:val="9B73DAFBB90741B29EC4B5D03697E40F"/>
    <w:rsid w:val="00915AAA"/>
  </w:style>
  <w:style w:type="paragraph" w:customStyle="1" w:styleId="8BE3FF60453B40AF96FE2E422099CF04">
    <w:name w:val="8BE3FF60453B40AF96FE2E422099CF04"/>
    <w:rsid w:val="00915AAA"/>
  </w:style>
  <w:style w:type="paragraph" w:customStyle="1" w:styleId="8594E4B072AD4C49A2C3159E07D5DE79">
    <w:name w:val="8594E4B072AD4C49A2C3159E07D5DE79"/>
    <w:rsid w:val="00915AAA"/>
  </w:style>
  <w:style w:type="paragraph" w:customStyle="1" w:styleId="CD19E56BB08E4FB494B7255B1FAE4984">
    <w:name w:val="CD19E56BB08E4FB494B7255B1FAE4984"/>
    <w:rsid w:val="00915AAA"/>
  </w:style>
  <w:style w:type="paragraph" w:customStyle="1" w:styleId="302AB3F5B71E455BA12F21741507459A">
    <w:name w:val="302AB3F5B71E455BA12F21741507459A"/>
    <w:rsid w:val="00915AAA"/>
  </w:style>
  <w:style w:type="paragraph" w:customStyle="1" w:styleId="D0D1D5465705444DB9C0C2F8D583CD14">
    <w:name w:val="D0D1D5465705444DB9C0C2F8D583CD14"/>
    <w:rsid w:val="00915AAA"/>
  </w:style>
  <w:style w:type="paragraph" w:customStyle="1" w:styleId="A3AB4DF642DA45B4AD9CE010FF511372">
    <w:name w:val="A3AB4DF642DA45B4AD9CE010FF511372"/>
    <w:rsid w:val="00915AAA"/>
  </w:style>
  <w:style w:type="paragraph" w:customStyle="1" w:styleId="9823078C9AC541D6A27930951A79A8C9">
    <w:name w:val="9823078C9AC541D6A27930951A79A8C9"/>
    <w:rsid w:val="00915AAA"/>
  </w:style>
  <w:style w:type="paragraph" w:customStyle="1" w:styleId="126C036D728B470E8ABEF2A8E30CCFFA">
    <w:name w:val="126C036D728B470E8ABEF2A8E30CCFFA"/>
    <w:rsid w:val="00915AAA"/>
  </w:style>
  <w:style w:type="paragraph" w:customStyle="1" w:styleId="82667240A99B4C8FB2A3ADDAE0EFCA14">
    <w:name w:val="82667240A99B4C8FB2A3ADDAE0EFCA14"/>
    <w:rsid w:val="00915AAA"/>
  </w:style>
  <w:style w:type="paragraph" w:customStyle="1" w:styleId="42FB4B2271174937A7CBEC08DBD27E9A">
    <w:name w:val="42FB4B2271174937A7CBEC08DBD27E9A"/>
    <w:rsid w:val="00915AAA"/>
  </w:style>
  <w:style w:type="paragraph" w:customStyle="1" w:styleId="0CA568D0E1A648B6ADB051B90DC90069">
    <w:name w:val="0CA568D0E1A648B6ADB051B90DC90069"/>
    <w:rsid w:val="00915AAA"/>
  </w:style>
  <w:style w:type="paragraph" w:customStyle="1" w:styleId="6E3A3A9EE73840EB98CBB8EF5AFB2F3E">
    <w:name w:val="6E3A3A9EE73840EB98CBB8EF5AFB2F3E"/>
    <w:rsid w:val="00915AAA"/>
  </w:style>
  <w:style w:type="paragraph" w:customStyle="1" w:styleId="AD67A71B74AF4B3EB75CB317FF04230C">
    <w:name w:val="AD67A71B74AF4B3EB75CB317FF04230C"/>
    <w:rsid w:val="00915AAA"/>
  </w:style>
  <w:style w:type="paragraph" w:customStyle="1" w:styleId="E8500DCF4637452B9AFF56DD6D6C7287">
    <w:name w:val="E8500DCF4637452B9AFF56DD6D6C7287"/>
    <w:rsid w:val="00915AAA"/>
  </w:style>
  <w:style w:type="paragraph" w:customStyle="1" w:styleId="B9B7DD859DED4F63B0436F70B0D04F18">
    <w:name w:val="B9B7DD859DED4F63B0436F70B0D04F18"/>
    <w:rsid w:val="00915AAA"/>
  </w:style>
  <w:style w:type="paragraph" w:customStyle="1" w:styleId="17DA2D0B0E7946F886FCEA11C82F4BCA">
    <w:name w:val="17DA2D0B0E7946F886FCEA11C82F4BCA"/>
    <w:rsid w:val="00915AAA"/>
  </w:style>
  <w:style w:type="paragraph" w:customStyle="1" w:styleId="F688FB340BBB4494AECB049A4C9461AF">
    <w:name w:val="F688FB340BBB4494AECB049A4C9461AF"/>
    <w:rsid w:val="00915AAA"/>
  </w:style>
  <w:style w:type="paragraph" w:customStyle="1" w:styleId="19E61163BDC24AF382EA718A38271AB6">
    <w:name w:val="19E61163BDC24AF382EA718A38271AB6"/>
    <w:rsid w:val="00915AAA"/>
  </w:style>
  <w:style w:type="paragraph" w:customStyle="1" w:styleId="8E3F445AAC01428B8D0DF8C9931726B2">
    <w:name w:val="8E3F445AAC01428B8D0DF8C9931726B2"/>
    <w:rsid w:val="00915AAA"/>
  </w:style>
  <w:style w:type="paragraph" w:customStyle="1" w:styleId="D43B3E9FE0E747F7BF6F28F6362F508C">
    <w:name w:val="D43B3E9FE0E747F7BF6F28F6362F508C"/>
    <w:rsid w:val="00915AAA"/>
  </w:style>
  <w:style w:type="paragraph" w:customStyle="1" w:styleId="7D9E957DD5B147C59286DF04960807BC">
    <w:name w:val="7D9E957DD5B147C59286DF04960807BC"/>
    <w:rsid w:val="00915AAA"/>
  </w:style>
  <w:style w:type="paragraph" w:customStyle="1" w:styleId="5BC4089366874B25A167A8794D163328">
    <w:name w:val="5BC4089366874B25A167A8794D163328"/>
    <w:rsid w:val="00915AAA"/>
  </w:style>
  <w:style w:type="paragraph" w:customStyle="1" w:styleId="FBA4DD19E30442DE8C636BDE88F9A183">
    <w:name w:val="FBA4DD19E30442DE8C636BDE88F9A183"/>
    <w:rsid w:val="00915AAA"/>
  </w:style>
  <w:style w:type="paragraph" w:customStyle="1" w:styleId="6DB92A8C81E54B7A9638B5C4682F239D">
    <w:name w:val="6DB92A8C81E54B7A9638B5C4682F239D"/>
    <w:rsid w:val="00915AAA"/>
  </w:style>
  <w:style w:type="paragraph" w:customStyle="1" w:styleId="F640CB0CBBB54020A5ECBEEB4B269C1B">
    <w:name w:val="F640CB0CBBB54020A5ECBEEB4B269C1B"/>
    <w:rsid w:val="00915AAA"/>
  </w:style>
  <w:style w:type="paragraph" w:customStyle="1" w:styleId="60C7DF15C153475A9CC1C1D07BDC3454">
    <w:name w:val="60C7DF15C153475A9CC1C1D07BDC3454"/>
    <w:rsid w:val="00915AAA"/>
  </w:style>
  <w:style w:type="paragraph" w:customStyle="1" w:styleId="F3561ECF7D9943FF8EF86ECB7E466ADA">
    <w:name w:val="F3561ECF7D9943FF8EF86ECB7E466ADA"/>
    <w:rsid w:val="00915AAA"/>
  </w:style>
  <w:style w:type="paragraph" w:customStyle="1" w:styleId="312EAAD204404975823F05E8E9790264">
    <w:name w:val="312EAAD204404975823F05E8E9790264"/>
    <w:rsid w:val="00915AAA"/>
  </w:style>
  <w:style w:type="paragraph" w:customStyle="1" w:styleId="C81D6CACD29B482B960C0426B419E26A">
    <w:name w:val="C81D6CACD29B482B960C0426B419E26A"/>
    <w:rsid w:val="00915AAA"/>
  </w:style>
  <w:style w:type="paragraph" w:customStyle="1" w:styleId="7179EA41AAC24D358B0EC9C14DE5F676">
    <w:name w:val="7179EA41AAC24D358B0EC9C14DE5F676"/>
    <w:rsid w:val="00915A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2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Watchey</dc:creator>
  <cp:keywords/>
  <dc:description/>
  <cp:lastModifiedBy>Paige Watchey</cp:lastModifiedBy>
  <cp:revision>2</cp:revision>
  <cp:lastPrinted>2015-11-03T17:55:00Z</cp:lastPrinted>
  <dcterms:created xsi:type="dcterms:W3CDTF">2016-01-11T14:35:00Z</dcterms:created>
  <dcterms:modified xsi:type="dcterms:W3CDTF">2016-01-11T14:35:00Z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